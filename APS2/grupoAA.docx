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8C508" w14:textId="77777777" w:rsidR="00DE746D" w:rsidRPr="00DD0980" w:rsidRDefault="00DE746D" w:rsidP="001B4A17">
      <w:pPr>
        <w:pStyle w:val="Title"/>
        <w:jc w:val="left"/>
        <w:rPr>
          <w:sz w:val="32"/>
          <w:szCs w:val="32"/>
          <w:lang w:val="pt-BR"/>
        </w:rPr>
      </w:pPr>
    </w:p>
    <w:p w14:paraId="03FEA504" w14:textId="18B5C8A7" w:rsidR="00252E6A" w:rsidRDefault="00AC5EB8" w:rsidP="00A14D0D">
      <w:pPr>
        <w:pStyle w:val="Title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2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Distribuição de temperatura em aletas</w:t>
      </w:r>
    </w:p>
    <w:p w14:paraId="5EC411A1" w14:textId="73DCA620" w:rsidR="001D6923" w:rsidRDefault="001D6923" w:rsidP="001D6923">
      <w:pPr>
        <w:rPr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IntenseEmphasis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572C3749" w:rsidR="00A14D0D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>alve como pdf e submeta no blackboard</w:t>
      </w:r>
      <w:r w:rsidR="00A15800" w:rsidRPr="00891AB9">
        <w:rPr>
          <w:lang w:val="pt-BR"/>
        </w:rPr>
        <w:t xml:space="preserve"> até o dia </w:t>
      </w:r>
      <w:r w:rsidR="00A15800" w:rsidRPr="00891AB9">
        <w:rPr>
          <w:b/>
          <w:lang w:val="pt-BR"/>
        </w:rPr>
        <w:t>14/05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B76E18" w:rsidRPr="00891AB9">
        <w:rPr>
          <w:lang w:val="pt-BR"/>
        </w:rPr>
        <w:t>.</w:t>
      </w:r>
    </w:p>
    <w:p w14:paraId="5651D398" w14:textId="65A50794" w:rsidR="00891AB9" w:rsidRPr="00891AB9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77777777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</w:p>
        </w:tc>
      </w:tr>
    </w:tbl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77777777" w:rsidR="00853E00" w:rsidRDefault="00853E00" w:rsidP="00853E00">
            <w:pPr>
              <w:spacing w:after="160"/>
            </w:pP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77777777" w:rsidR="00853E00" w:rsidRDefault="00853E00" w:rsidP="00853E00">
            <w:pPr>
              <w:spacing w:after="160"/>
            </w:pP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77777777" w:rsidR="00853E00" w:rsidRDefault="00853E00" w:rsidP="00853E00">
            <w:pPr>
              <w:spacing w:after="160"/>
            </w:pP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15A636E2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661159FE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6890FFD0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6B941656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7D596B29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0AE839BB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0BBF3B3A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0DEEB6F4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4446FA25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360D5FF0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6B4FE3C4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58C39561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45CD0A5E" w14:textId="77777777" w:rsidR="00AB471A" w:rsidRDefault="00AB471A" w:rsidP="00326627">
      <w:pPr>
        <w:jc w:val="both"/>
        <w:rPr>
          <w:b/>
          <w:i/>
          <w:lang w:val="pt-BR"/>
        </w:rPr>
      </w:pPr>
    </w:p>
    <w:p w14:paraId="28B659EC" w14:textId="624680EE" w:rsidR="00751180" w:rsidRPr="00751180" w:rsidRDefault="00751180" w:rsidP="00326627">
      <w:pPr>
        <w:jc w:val="both"/>
        <w:rPr>
          <w:b/>
          <w:i/>
          <w:lang w:val="pt-BR"/>
        </w:rPr>
      </w:pPr>
      <w:r w:rsidRPr="00751180">
        <w:rPr>
          <w:b/>
          <w:i/>
          <w:lang w:val="pt-BR"/>
        </w:rPr>
        <w:lastRenderedPageBreak/>
        <w:t>ATIVIDADES</w:t>
      </w:r>
      <w:r w:rsidR="00DA4C5E">
        <w:rPr>
          <w:b/>
          <w:i/>
          <w:lang w:val="pt-BR"/>
        </w:rPr>
        <w:t xml:space="preserve"> </w:t>
      </w:r>
    </w:p>
    <w:p w14:paraId="6EF6434A" w14:textId="097865A3" w:rsidR="00A14D0D" w:rsidRPr="003144B4" w:rsidRDefault="00751180" w:rsidP="00C174C9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r w:rsidRPr="003144B4">
        <w:rPr>
          <w:sz w:val="20"/>
          <w:szCs w:val="20"/>
          <w:lang w:val="pt-BR"/>
        </w:rPr>
        <w:t>(1,0 ponto)</w:t>
      </w:r>
      <w:r w:rsidR="00A14D0D" w:rsidRPr="003144B4">
        <w:rPr>
          <w:sz w:val="20"/>
          <w:szCs w:val="20"/>
          <w:lang w:val="pt-BR"/>
        </w:rPr>
        <w:t xml:space="preserve"> </w:t>
      </w:r>
      <w:r w:rsidR="00760545" w:rsidRPr="003144B4">
        <w:rPr>
          <w:sz w:val="20"/>
          <w:szCs w:val="20"/>
          <w:lang w:val="pt-BR"/>
        </w:rPr>
        <w:t>Indique</w:t>
      </w:r>
      <w:r w:rsidR="007C7E1D" w:rsidRPr="003144B4">
        <w:rPr>
          <w:sz w:val="20"/>
          <w:szCs w:val="20"/>
          <w:lang w:val="pt-BR"/>
        </w:rPr>
        <w:t xml:space="preserve"> a distribuição de </w:t>
      </w:r>
      <w:r w:rsidR="00081620" w:rsidRPr="003144B4">
        <w:rPr>
          <w:sz w:val="20"/>
          <w:szCs w:val="20"/>
          <w:lang w:val="pt-BR"/>
        </w:rPr>
        <w:t>t</w:t>
      </w:r>
      <w:r w:rsidR="00A14D0D" w:rsidRPr="003144B4">
        <w:rPr>
          <w:sz w:val="20"/>
          <w:szCs w:val="20"/>
          <w:lang w:val="pt-BR"/>
        </w:rPr>
        <w:t>emperaturas em regime permanente</w:t>
      </w:r>
      <w:r w:rsidR="00281083" w:rsidRPr="003144B4">
        <w:rPr>
          <w:sz w:val="20"/>
          <w:szCs w:val="20"/>
          <w:lang w:val="pt-BR"/>
        </w:rPr>
        <w:t xml:space="preserve"> na base do dissipador</w:t>
      </w:r>
      <w:r w:rsidRPr="003144B4">
        <w:rPr>
          <w:sz w:val="20"/>
          <w:szCs w:val="20"/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51180" w:rsidRPr="00B35A86" w14:paraId="3A743933" w14:textId="77777777" w:rsidTr="00751180">
        <w:tc>
          <w:tcPr>
            <w:tcW w:w="10112" w:type="dxa"/>
          </w:tcPr>
          <w:p w14:paraId="3C35DED8" w14:textId="77777777" w:rsidR="00081620" w:rsidRDefault="00081620" w:rsidP="003144B4">
            <w:pPr>
              <w:spacing w:after="160"/>
              <w:jc w:val="both"/>
              <w:rPr>
                <w:rFonts w:asciiTheme="minorHAnsi" w:eastAsiaTheme="minorEastAsia" w:hAnsiTheme="minorHAnsi" w:cstheme="minorBidi"/>
                <w:lang w:eastAsia="ja-JP"/>
              </w:rPr>
            </w:pPr>
            <w:r w:rsidRPr="003144B4">
              <w:rPr>
                <w:rFonts w:asciiTheme="minorHAnsi" w:eastAsiaTheme="minorEastAsia" w:hAnsiTheme="minorHAnsi" w:cstheme="minorBidi"/>
                <w:lang w:eastAsia="ja-JP"/>
              </w:rPr>
              <w:t>Cole o gráfico aqui com a escala de temperaturas.</w:t>
            </w:r>
          </w:p>
          <w:p w14:paraId="70BDBFCE" w14:textId="087CF0FD" w:rsidR="003144B4" w:rsidRPr="003144B4" w:rsidRDefault="003144B4" w:rsidP="003144B4">
            <w:pPr>
              <w:spacing w:after="160"/>
              <w:jc w:val="both"/>
              <w:rPr>
                <w:rFonts w:asciiTheme="minorHAnsi" w:eastAsiaTheme="minorEastAsia" w:hAnsiTheme="minorHAnsi" w:cstheme="minorBidi"/>
                <w:lang w:eastAsia="ja-JP"/>
              </w:rPr>
            </w:pPr>
          </w:p>
        </w:tc>
      </w:tr>
    </w:tbl>
    <w:p w14:paraId="2F925C9F" w14:textId="77777777" w:rsidR="00B35A86" w:rsidRDefault="00B35A86" w:rsidP="00B35A86">
      <w:pPr>
        <w:pStyle w:val="ListParagraph"/>
        <w:jc w:val="both"/>
        <w:rPr>
          <w:sz w:val="20"/>
          <w:szCs w:val="20"/>
          <w:lang w:val="pt-BR"/>
        </w:rPr>
      </w:pPr>
    </w:p>
    <w:p w14:paraId="133EB6D7" w14:textId="672D1614" w:rsidR="00081620" w:rsidRPr="003144B4" w:rsidRDefault="00081620" w:rsidP="0028108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r w:rsidRPr="003144B4">
        <w:rPr>
          <w:sz w:val="20"/>
          <w:szCs w:val="20"/>
          <w:lang w:val="pt-BR"/>
        </w:rPr>
        <w:t xml:space="preserve">(1,0 ponto) Considere convecção forçada (coeficiente convecctivo de 80 W/m²K) e repita a análise. </w:t>
      </w:r>
      <w:r w:rsidR="00281083" w:rsidRPr="003144B4">
        <w:rPr>
          <w:sz w:val="20"/>
          <w:szCs w:val="20"/>
          <w:lang w:val="pt-BR"/>
        </w:rPr>
        <w:t>Indique a distribuição de temperaturas em regime permanente na base do dissipador para essa nova condição.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81620" w:rsidRPr="00B35A86" w14:paraId="24EAC01F" w14:textId="77777777" w:rsidTr="000F6D93">
        <w:tc>
          <w:tcPr>
            <w:tcW w:w="10112" w:type="dxa"/>
          </w:tcPr>
          <w:p w14:paraId="1BA7C044" w14:textId="77777777" w:rsidR="003144B4" w:rsidRDefault="00081620" w:rsidP="003144B4">
            <w:pPr>
              <w:spacing w:after="160"/>
              <w:jc w:val="both"/>
              <w:rPr>
                <w:rFonts w:asciiTheme="minorHAnsi" w:eastAsiaTheme="minorEastAsia" w:hAnsiTheme="minorHAnsi" w:cstheme="minorBidi"/>
                <w:lang w:eastAsia="ja-JP"/>
              </w:rPr>
            </w:pPr>
            <w:r w:rsidRPr="003144B4">
              <w:rPr>
                <w:rFonts w:asciiTheme="minorHAnsi" w:eastAsiaTheme="minorEastAsia" w:hAnsiTheme="minorHAnsi" w:cstheme="minorBidi"/>
                <w:lang w:eastAsia="ja-JP"/>
              </w:rPr>
              <w:t>Cole o gráfico aqui com a escala de temperaturas.</w:t>
            </w:r>
          </w:p>
          <w:p w14:paraId="281E13CF" w14:textId="5F640885" w:rsidR="00B35A86" w:rsidRPr="003144B4" w:rsidRDefault="00B35A86" w:rsidP="003144B4">
            <w:pPr>
              <w:spacing w:after="160"/>
              <w:jc w:val="both"/>
              <w:rPr>
                <w:rFonts w:asciiTheme="minorHAnsi" w:eastAsiaTheme="minorEastAsia" w:hAnsiTheme="minorHAnsi" w:cstheme="minorBidi"/>
                <w:lang w:eastAsia="ja-JP"/>
              </w:rPr>
            </w:pPr>
          </w:p>
        </w:tc>
      </w:tr>
    </w:tbl>
    <w:p w14:paraId="1CF7FE54" w14:textId="77777777" w:rsidR="00B35A86" w:rsidRDefault="00B35A86" w:rsidP="00B35A86">
      <w:pPr>
        <w:pStyle w:val="ListParagraph"/>
        <w:jc w:val="both"/>
        <w:rPr>
          <w:sz w:val="20"/>
          <w:szCs w:val="20"/>
          <w:lang w:val="pt-BR"/>
        </w:rPr>
      </w:pPr>
    </w:p>
    <w:p w14:paraId="3412BDFF" w14:textId="5C1576BB" w:rsidR="00081620" w:rsidRPr="003144B4" w:rsidRDefault="00081620" w:rsidP="0028108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r w:rsidRPr="003144B4">
        <w:rPr>
          <w:sz w:val="20"/>
          <w:szCs w:val="20"/>
          <w:lang w:val="pt-BR"/>
        </w:rPr>
        <w:t>(2,0 pontos) O que é o coeficiente de convecção h</w:t>
      </w:r>
      <w:r w:rsidR="00DA4C5E" w:rsidRPr="003144B4">
        <w:rPr>
          <w:sz w:val="20"/>
          <w:szCs w:val="20"/>
          <w:lang w:val="pt-BR"/>
        </w:rPr>
        <w:t xml:space="preserve"> e como podemos modificá-lo num sistema de refrigeração</w:t>
      </w:r>
      <w:r w:rsidRPr="003144B4">
        <w:rPr>
          <w:sz w:val="20"/>
          <w:szCs w:val="20"/>
          <w:lang w:val="pt-BR"/>
        </w:rPr>
        <w:t>? Comente o impacto do h</w:t>
      </w:r>
      <w:r w:rsidR="00DA4C5E" w:rsidRPr="003144B4">
        <w:rPr>
          <w:sz w:val="20"/>
          <w:szCs w:val="20"/>
          <w:lang w:val="pt-BR"/>
        </w:rPr>
        <w:t xml:space="preserve"> na sua solução</w:t>
      </w:r>
      <w:r w:rsidRPr="003144B4">
        <w:rPr>
          <w:sz w:val="20"/>
          <w:szCs w:val="20"/>
          <w:lang w:val="pt-BR"/>
        </w:rPr>
        <w:t xml:space="preserve">. (até 8 linhas)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81620" w:rsidRPr="003144B4" w14:paraId="49B689E6" w14:textId="77777777" w:rsidTr="00081620">
        <w:tc>
          <w:tcPr>
            <w:tcW w:w="10112" w:type="dxa"/>
          </w:tcPr>
          <w:p w14:paraId="3CC03F92" w14:textId="6BF8CE0C" w:rsidR="00081620" w:rsidRDefault="00081620" w:rsidP="00081620">
            <w:pPr>
              <w:rPr>
                <w:rFonts w:asciiTheme="minorHAnsi" w:eastAsiaTheme="minorEastAsia" w:hAnsiTheme="minorHAnsi" w:cstheme="minorBidi"/>
                <w:lang w:eastAsia="ja-JP"/>
              </w:rPr>
            </w:pPr>
            <w:r w:rsidRPr="003144B4">
              <w:rPr>
                <w:rFonts w:asciiTheme="minorHAnsi" w:eastAsiaTheme="minorEastAsia" w:hAnsiTheme="minorHAnsi" w:cstheme="minorBidi"/>
                <w:lang w:eastAsia="ja-JP"/>
              </w:rPr>
              <w:t>Escreva sua resposta aqui.</w:t>
            </w:r>
          </w:p>
          <w:p w14:paraId="4E099AEC" w14:textId="77777777" w:rsidR="00B35A86" w:rsidRDefault="00B35A86" w:rsidP="00081620">
            <w:pPr>
              <w:rPr>
                <w:rFonts w:asciiTheme="minorHAnsi" w:eastAsiaTheme="minorEastAsia" w:hAnsiTheme="minorHAnsi" w:cstheme="minorBidi"/>
                <w:lang w:eastAsia="ja-JP"/>
              </w:rPr>
            </w:pPr>
          </w:p>
          <w:p w14:paraId="232E7E78" w14:textId="2B0B4B44" w:rsidR="00B35A86" w:rsidRPr="003144B4" w:rsidRDefault="00B35A86" w:rsidP="00081620">
            <w:bookmarkStart w:id="0" w:name="_GoBack"/>
            <w:bookmarkEnd w:id="0"/>
          </w:p>
        </w:tc>
      </w:tr>
    </w:tbl>
    <w:p w14:paraId="28ADD35D" w14:textId="77777777" w:rsidR="00B35A86" w:rsidRDefault="00B35A86" w:rsidP="00B35A86">
      <w:pPr>
        <w:pStyle w:val="ListParagraph"/>
        <w:jc w:val="both"/>
        <w:rPr>
          <w:sz w:val="20"/>
          <w:szCs w:val="20"/>
          <w:lang w:val="pt-BR"/>
        </w:rPr>
      </w:pPr>
    </w:p>
    <w:p w14:paraId="7633AA28" w14:textId="1BE917B9" w:rsidR="00A15800" w:rsidRPr="003144B4" w:rsidRDefault="00A15800" w:rsidP="0028108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r w:rsidRPr="003144B4">
        <w:rPr>
          <w:sz w:val="20"/>
          <w:szCs w:val="20"/>
          <w:lang w:val="pt-BR"/>
        </w:rPr>
        <w:t>(2,0 pontos) D</w:t>
      </w:r>
      <w:r w:rsidR="00DA4C5E" w:rsidRPr="003144B4">
        <w:rPr>
          <w:sz w:val="20"/>
          <w:szCs w:val="20"/>
          <w:lang w:val="pt-BR"/>
        </w:rPr>
        <w:t xml:space="preserve">istribua ao menos 4 aletas na face exposta a convecção de forma que a temperatura máxima seja menor ou igual a 335K. Use o coeficiente de convecção (15W/m²K ou 80W/m²K) coerente com a sua resposta do item 3. </w:t>
      </w:r>
      <w:r w:rsidR="00DA4C5E" w:rsidRPr="003144B4">
        <w:rPr>
          <w:b/>
          <w:sz w:val="20"/>
          <w:szCs w:val="20"/>
          <w:lang w:val="pt-BR"/>
        </w:rPr>
        <w:t xml:space="preserve">Lembre-se de </w:t>
      </w:r>
      <w:r w:rsidRPr="003144B4">
        <w:rPr>
          <w:b/>
          <w:sz w:val="20"/>
          <w:szCs w:val="20"/>
          <w:lang w:val="pt-BR"/>
        </w:rPr>
        <w:t xml:space="preserve">usar menos que 1300 nós e de </w:t>
      </w:r>
      <w:r w:rsidR="00DA4C5E" w:rsidRPr="003144B4">
        <w:rPr>
          <w:b/>
          <w:sz w:val="20"/>
          <w:szCs w:val="20"/>
          <w:lang w:val="pt-BR"/>
        </w:rPr>
        <w:t xml:space="preserve">adicionar a condição de convecção nas </w:t>
      </w:r>
      <w:r w:rsidRPr="003144B4">
        <w:rPr>
          <w:b/>
          <w:sz w:val="20"/>
          <w:szCs w:val="20"/>
          <w:lang w:val="pt-BR"/>
        </w:rPr>
        <w:t xml:space="preserve">faces das </w:t>
      </w:r>
      <w:r w:rsidR="00DA4C5E" w:rsidRPr="003144B4">
        <w:rPr>
          <w:b/>
          <w:sz w:val="20"/>
          <w:szCs w:val="20"/>
          <w:lang w:val="pt-BR"/>
        </w:rPr>
        <w:t>aletas</w:t>
      </w:r>
      <w:r w:rsidRPr="003144B4">
        <w:rPr>
          <w:b/>
          <w:sz w:val="20"/>
          <w:szCs w:val="20"/>
          <w:lang w:val="pt-BR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15800" w:rsidRPr="00B35A86" w14:paraId="226500C9" w14:textId="77777777" w:rsidTr="000F6D93">
        <w:tc>
          <w:tcPr>
            <w:tcW w:w="10112" w:type="dxa"/>
          </w:tcPr>
          <w:p w14:paraId="1CBED0FC" w14:textId="77777777" w:rsidR="00A15800" w:rsidRDefault="00A15800" w:rsidP="00B35A86">
            <w:pPr>
              <w:spacing w:after="160"/>
              <w:jc w:val="both"/>
              <w:rPr>
                <w:rFonts w:asciiTheme="minorHAnsi" w:eastAsiaTheme="minorEastAsia" w:hAnsiTheme="minorHAnsi" w:cstheme="minorBidi"/>
                <w:lang w:eastAsia="ja-JP"/>
              </w:rPr>
            </w:pPr>
            <w:r w:rsidRPr="003144B4">
              <w:rPr>
                <w:rFonts w:asciiTheme="minorHAnsi" w:eastAsiaTheme="minorEastAsia" w:hAnsiTheme="minorHAnsi" w:cstheme="minorBidi"/>
                <w:lang w:eastAsia="ja-JP"/>
              </w:rPr>
              <w:t>Cole o gráfico aqui com a escala de temperaturas e indique o coeficiente convectivo utilizado.</w:t>
            </w:r>
          </w:p>
          <w:p w14:paraId="08EA5FAC" w14:textId="5C7201E0" w:rsidR="00B35A86" w:rsidRPr="003144B4" w:rsidRDefault="00B35A86" w:rsidP="00B35A86">
            <w:pPr>
              <w:spacing w:after="160"/>
              <w:jc w:val="both"/>
              <w:rPr>
                <w:rFonts w:asciiTheme="minorHAnsi" w:eastAsiaTheme="minorEastAsia" w:hAnsiTheme="minorHAnsi" w:cstheme="minorBidi"/>
                <w:lang w:eastAsia="ja-JP"/>
              </w:rPr>
            </w:pPr>
          </w:p>
        </w:tc>
      </w:tr>
    </w:tbl>
    <w:p w14:paraId="70E4A9B0" w14:textId="77777777" w:rsidR="00B35A86" w:rsidRDefault="00B35A86" w:rsidP="00B35A86">
      <w:pPr>
        <w:pStyle w:val="ListParagraph"/>
        <w:jc w:val="both"/>
        <w:rPr>
          <w:sz w:val="20"/>
          <w:szCs w:val="20"/>
          <w:lang w:val="pt-BR"/>
        </w:rPr>
      </w:pPr>
    </w:p>
    <w:p w14:paraId="5832840B" w14:textId="099B1A47" w:rsidR="00A15800" w:rsidRPr="003144B4" w:rsidRDefault="00A15800" w:rsidP="0028108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r w:rsidRPr="003144B4">
        <w:rPr>
          <w:sz w:val="20"/>
          <w:szCs w:val="20"/>
          <w:lang w:val="pt-BR"/>
        </w:rPr>
        <w:t>(2,0 pontos) Comente o impacto das aletas na distribuição de temperaturas.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15800" w:rsidRPr="003144B4" w14:paraId="54EDB29B" w14:textId="77777777" w:rsidTr="000F6D93">
        <w:tc>
          <w:tcPr>
            <w:tcW w:w="10112" w:type="dxa"/>
          </w:tcPr>
          <w:p w14:paraId="25008D76" w14:textId="77777777" w:rsidR="00A15800" w:rsidRPr="003144B4" w:rsidRDefault="00A15800" w:rsidP="000F6D93">
            <w:pPr>
              <w:rPr>
                <w:rFonts w:asciiTheme="minorHAnsi" w:eastAsiaTheme="minorEastAsia" w:hAnsiTheme="minorHAnsi" w:cstheme="minorBidi"/>
                <w:lang w:eastAsia="ja-JP"/>
              </w:rPr>
            </w:pPr>
            <w:r w:rsidRPr="003144B4">
              <w:rPr>
                <w:rFonts w:asciiTheme="minorHAnsi" w:eastAsiaTheme="minorEastAsia" w:hAnsiTheme="minorHAnsi" w:cstheme="minorBidi"/>
                <w:lang w:eastAsia="ja-JP"/>
              </w:rPr>
              <w:t>Escreva sua resposta aqui.</w:t>
            </w:r>
          </w:p>
          <w:p w14:paraId="5303D420" w14:textId="77777777" w:rsidR="00A15800" w:rsidRPr="003144B4" w:rsidRDefault="00A15800" w:rsidP="000F6D93"/>
        </w:tc>
      </w:tr>
    </w:tbl>
    <w:p w14:paraId="0F4EC897" w14:textId="77777777" w:rsidR="00B35A86" w:rsidRDefault="00B35A86" w:rsidP="00B35A86">
      <w:pPr>
        <w:pStyle w:val="ListParagraph"/>
        <w:jc w:val="both"/>
        <w:rPr>
          <w:sz w:val="20"/>
          <w:szCs w:val="20"/>
          <w:lang w:val="pt-BR"/>
        </w:rPr>
      </w:pPr>
    </w:p>
    <w:p w14:paraId="0129A11A" w14:textId="1B31AD77" w:rsidR="00A15800" w:rsidRPr="003144B4" w:rsidRDefault="00A15800" w:rsidP="00281083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r w:rsidRPr="003144B4">
        <w:rPr>
          <w:sz w:val="20"/>
          <w:szCs w:val="20"/>
          <w:lang w:val="pt-BR"/>
        </w:rPr>
        <w:t>(2,0 pontos) Qual o efeito da temperatura ambiente na distribuição de temperatura? Cole os resultados de duas simulações (com valores diferentes de temperatura ambiente) para justificar sua resposta.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15800" w:rsidRPr="003144B4" w14:paraId="70609512" w14:textId="77777777" w:rsidTr="000F6D93">
        <w:tc>
          <w:tcPr>
            <w:tcW w:w="10112" w:type="dxa"/>
          </w:tcPr>
          <w:p w14:paraId="66A19F1D" w14:textId="77777777" w:rsidR="00A15800" w:rsidRPr="003144B4" w:rsidRDefault="00A15800" w:rsidP="000F6D93">
            <w:pPr>
              <w:rPr>
                <w:rFonts w:asciiTheme="minorHAnsi" w:eastAsiaTheme="minorEastAsia" w:hAnsiTheme="minorHAnsi" w:cstheme="minorBidi"/>
                <w:lang w:eastAsia="ja-JP"/>
              </w:rPr>
            </w:pPr>
            <w:r w:rsidRPr="003144B4">
              <w:rPr>
                <w:rFonts w:asciiTheme="minorHAnsi" w:eastAsiaTheme="minorEastAsia" w:hAnsiTheme="minorHAnsi" w:cstheme="minorBidi"/>
                <w:lang w:eastAsia="ja-JP"/>
              </w:rPr>
              <w:t>Escreva sua resposta aqui.</w:t>
            </w:r>
          </w:p>
          <w:p w14:paraId="1453DD61" w14:textId="77777777" w:rsidR="00A15800" w:rsidRPr="003144B4" w:rsidRDefault="00A15800" w:rsidP="000F6D93"/>
        </w:tc>
      </w:tr>
    </w:tbl>
    <w:p w14:paraId="4443D4A4" w14:textId="77777777" w:rsidR="00A15800" w:rsidRPr="003144B4" w:rsidRDefault="00A15800" w:rsidP="00A15800">
      <w:pPr>
        <w:rPr>
          <w:sz w:val="20"/>
          <w:szCs w:val="20"/>
          <w:lang w:val="pt-BR"/>
        </w:rPr>
      </w:pPr>
    </w:p>
    <w:p w14:paraId="63364AAC" w14:textId="77777777" w:rsidR="00A15800" w:rsidRPr="003144B4" w:rsidRDefault="00A15800" w:rsidP="00A15800">
      <w:pPr>
        <w:jc w:val="both"/>
        <w:rPr>
          <w:sz w:val="20"/>
          <w:szCs w:val="20"/>
          <w:lang w:val="pt-BR"/>
        </w:rPr>
      </w:pPr>
    </w:p>
    <w:sectPr w:rsidR="00A15800" w:rsidRPr="003144B4" w:rsidSect="00BD0D17">
      <w:headerReference w:type="default" r:id="rId10"/>
      <w:headerReference w:type="first" r:id="rId11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4473A" w14:textId="77777777" w:rsidR="00AC0328" w:rsidRDefault="00AC0328" w:rsidP="00A218F4">
      <w:pPr>
        <w:spacing w:after="0" w:line="240" w:lineRule="auto"/>
      </w:pPr>
      <w:r>
        <w:separator/>
      </w:r>
    </w:p>
  </w:endnote>
  <w:endnote w:type="continuationSeparator" w:id="0">
    <w:p w14:paraId="0462C9C0" w14:textId="77777777" w:rsidR="00AC0328" w:rsidRDefault="00AC0328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CB8DF" w14:textId="77777777" w:rsidR="00AC0328" w:rsidRDefault="00AC0328" w:rsidP="00A218F4">
      <w:pPr>
        <w:spacing w:after="0" w:line="240" w:lineRule="auto"/>
      </w:pPr>
      <w:r>
        <w:separator/>
      </w:r>
    </w:p>
  </w:footnote>
  <w:footnote w:type="continuationSeparator" w:id="0">
    <w:p w14:paraId="1FB11F2B" w14:textId="77777777" w:rsidR="00AC0328" w:rsidRDefault="00AC0328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653160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653160">
          <w:pPr>
            <w:pStyle w:val="Header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Header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Header"/>
      <w:ind w:right="110"/>
      <w:jc w:val="right"/>
    </w:pPr>
  </w:p>
  <w:p w14:paraId="24978AAC" w14:textId="77777777" w:rsidR="00C92908" w:rsidRDefault="00C92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68C62F52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Header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Header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61E94"/>
    <w:rsid w:val="00064C6A"/>
    <w:rsid w:val="00064E3A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60B23"/>
    <w:rsid w:val="001627BA"/>
    <w:rsid w:val="00166F27"/>
    <w:rsid w:val="00166FE6"/>
    <w:rsid w:val="001675DF"/>
    <w:rsid w:val="00170002"/>
    <w:rsid w:val="00170EF6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112A9"/>
    <w:rsid w:val="0021269D"/>
    <w:rsid w:val="002126C1"/>
    <w:rsid w:val="00214727"/>
    <w:rsid w:val="002150F1"/>
    <w:rsid w:val="00217658"/>
    <w:rsid w:val="002257C5"/>
    <w:rsid w:val="0022770E"/>
    <w:rsid w:val="002312BE"/>
    <w:rsid w:val="00231323"/>
    <w:rsid w:val="00233883"/>
    <w:rsid w:val="00235D87"/>
    <w:rsid w:val="00237F22"/>
    <w:rsid w:val="0024175C"/>
    <w:rsid w:val="00242350"/>
    <w:rsid w:val="00243CBE"/>
    <w:rsid w:val="0025171B"/>
    <w:rsid w:val="00252E6A"/>
    <w:rsid w:val="002549D9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C1067"/>
    <w:rsid w:val="002C340B"/>
    <w:rsid w:val="002D07E1"/>
    <w:rsid w:val="002D4741"/>
    <w:rsid w:val="002E1F22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44B4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1447"/>
    <w:rsid w:val="003C34FA"/>
    <w:rsid w:val="003D05C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C21BD"/>
    <w:rsid w:val="005C2401"/>
    <w:rsid w:val="005C2EE8"/>
    <w:rsid w:val="005D3193"/>
    <w:rsid w:val="005D3B46"/>
    <w:rsid w:val="005E3A77"/>
    <w:rsid w:val="005E551E"/>
    <w:rsid w:val="005E6C94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B14E8"/>
    <w:rsid w:val="006B4702"/>
    <w:rsid w:val="006B76A0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7887"/>
    <w:rsid w:val="0071326B"/>
    <w:rsid w:val="00721D92"/>
    <w:rsid w:val="00721DF4"/>
    <w:rsid w:val="007222D6"/>
    <w:rsid w:val="00722A0C"/>
    <w:rsid w:val="00723DCE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520E"/>
    <w:rsid w:val="00785914"/>
    <w:rsid w:val="007869A7"/>
    <w:rsid w:val="00792D21"/>
    <w:rsid w:val="00794310"/>
    <w:rsid w:val="00795082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31403"/>
    <w:rsid w:val="0083167E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7BBF"/>
    <w:rsid w:val="008B2B1E"/>
    <w:rsid w:val="008B3212"/>
    <w:rsid w:val="008B4C16"/>
    <w:rsid w:val="008B5305"/>
    <w:rsid w:val="008B5F10"/>
    <w:rsid w:val="008B680F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3AE"/>
    <w:rsid w:val="00925277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3EE5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6B96"/>
    <w:rsid w:val="00A921F4"/>
    <w:rsid w:val="00A92B96"/>
    <w:rsid w:val="00A96F9F"/>
    <w:rsid w:val="00AA5EAF"/>
    <w:rsid w:val="00AB3685"/>
    <w:rsid w:val="00AB471A"/>
    <w:rsid w:val="00AB6497"/>
    <w:rsid w:val="00AB7240"/>
    <w:rsid w:val="00AB7C17"/>
    <w:rsid w:val="00AC0328"/>
    <w:rsid w:val="00AC4FCF"/>
    <w:rsid w:val="00AC547C"/>
    <w:rsid w:val="00AC5EB8"/>
    <w:rsid w:val="00AC655A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35A86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6EF5"/>
    <w:rsid w:val="00BD0D17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5D01"/>
    <w:rsid w:val="00C15FC6"/>
    <w:rsid w:val="00C174C9"/>
    <w:rsid w:val="00C2379F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6184"/>
    <w:rsid w:val="00CD6FFB"/>
    <w:rsid w:val="00CE1C5C"/>
    <w:rsid w:val="00CE3710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968E3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01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66B"/>
  </w:style>
  <w:style w:type="character" w:styleId="Hyperlink">
    <w:name w:val="Hyperlink"/>
    <w:basedOn w:val="DefaultParagraphFont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DefaultParagraphFont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5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DefaultParagraphFont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itle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itle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01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66B"/>
  </w:style>
  <w:style w:type="character" w:styleId="Hyperlink">
    <w:name w:val="Hyperlink"/>
    <w:basedOn w:val="DefaultParagraphFont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DefaultParagraphFont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5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DefaultParagraphFont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itle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itle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4E96E-BB7F-4D4A-A230-79F76BD3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6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Desktop</cp:lastModifiedBy>
  <cp:revision>6</cp:revision>
  <cp:lastPrinted>2020-03-10T12:12:00Z</cp:lastPrinted>
  <dcterms:created xsi:type="dcterms:W3CDTF">2020-05-07T21:44:00Z</dcterms:created>
  <dcterms:modified xsi:type="dcterms:W3CDTF">2020-05-07T22:41:00Z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